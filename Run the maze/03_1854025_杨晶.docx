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5118D7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43CE87A0">
            <wp:simplePos x="0" y="0"/>
            <wp:positionH relativeFrom="column">
              <wp:posOffset>638810</wp:posOffset>
            </wp:positionH>
            <wp:positionV relativeFrom="paragraph">
              <wp:posOffset>96520</wp:posOffset>
            </wp:positionV>
            <wp:extent cx="4476115" cy="379984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79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3EF"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773C3">
        <w:rPr>
          <w:rFonts w:hint="eastAsia"/>
          <w:lang w:eastAsia="zh-CN"/>
        </w:rPr>
        <w:t>勇闯迷宫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118D7">
        <w:rPr>
          <w:rFonts w:ascii="宋体" w:hAnsi="宋体"/>
          <w:u w:val="single"/>
          <w:lang w:eastAsia="zh-CN"/>
        </w:rPr>
        <w:t xml:space="preserve">  </w:t>
      </w:r>
      <w:r w:rsidR="005118D7">
        <w:rPr>
          <w:rFonts w:ascii="宋体" w:hAnsi="宋体" w:hint="eastAsia"/>
          <w:u w:val="single"/>
          <w:lang w:eastAsia="zh-CN"/>
        </w:rPr>
        <w:t>杨晶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5118D7">
        <w:rPr>
          <w:rFonts w:ascii="宋体" w:hAnsi="宋体"/>
          <w:u w:val="single"/>
          <w:lang w:eastAsia="zh-CN"/>
        </w:rPr>
        <w:t xml:space="preserve">854025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5118D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</w:t>
      </w:r>
      <w:r w:rsidR="005118D7"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>软件学院 软件工程</w:t>
      </w:r>
      <w:r w:rsidR="005118D7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bookmarkStart w:id="0" w:name="_Hlk53516183"/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E51255" w:rsidRPr="00565088">
          <w:rPr>
            <w:rStyle w:val="aff1"/>
            <w:rFonts w:hint="eastAsia"/>
            <w:noProof/>
          </w:rPr>
          <w:t>背景分析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f1"/>
            <w:noProof/>
          </w:rPr>
          <w:t xml:space="preserve">1.2 </w:t>
        </w:r>
        <w:r w:rsidR="00E51255" w:rsidRPr="00565088">
          <w:rPr>
            <w:rStyle w:val="aff1"/>
            <w:rFonts w:hint="eastAsia"/>
            <w:noProof/>
          </w:rPr>
          <w:t>功能分析</w:t>
        </w:r>
      </w:hyperlink>
    </w:p>
    <w:p w:rsidR="00E51255" w:rsidRDefault="0093529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</w:hyperlink>
    </w:p>
    <w:p w:rsidR="00E51255" w:rsidRDefault="0093529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250E3C">
          <w:rPr>
            <w:rStyle w:val="aff1"/>
            <w:rFonts w:hint="eastAsia"/>
            <w:noProof/>
            <w:lang w:eastAsia="zh-CN"/>
          </w:rPr>
          <w:t>S</w:t>
        </w:r>
        <w:r w:rsidR="00250E3C">
          <w:rPr>
            <w:rStyle w:val="aff1"/>
            <w:noProof/>
            <w:lang w:eastAsia="zh-CN"/>
          </w:rPr>
          <w:t>tack</w:t>
        </w:r>
        <w:r w:rsidR="00250E3C">
          <w:rPr>
            <w:rStyle w:val="aff1"/>
            <w:rFonts w:hint="eastAsia"/>
            <w:noProof/>
            <w:lang w:eastAsia="zh-CN"/>
          </w:rPr>
          <w:t>类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93529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f1"/>
            <w:noProof/>
          </w:rPr>
          <w:t xml:space="preserve">3.1.1 </w:t>
        </w:r>
        <w:r w:rsidR="00250E3C">
          <w:rPr>
            <w:rStyle w:val="aff1"/>
            <w:rFonts w:hint="eastAsia"/>
            <w:noProof/>
            <w:lang w:eastAsia="zh-CN"/>
          </w:rPr>
          <w:t>基础操作的实现</w:t>
        </w:r>
      </w:hyperlink>
    </w:p>
    <w:p w:rsidR="00E51255" w:rsidRDefault="0093529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 xml:space="preserve">3.1.2 </w:t>
        </w:r>
        <w:r w:rsidR="00250E3C">
          <w:rPr>
            <w:rStyle w:val="aff1"/>
            <w:rFonts w:hint="eastAsia"/>
            <w:noProof/>
            <w:lang w:eastAsia="zh-CN"/>
          </w:rPr>
          <w:t>栈顶元素分析</w:t>
        </w:r>
        <w:r w:rsidR="00FB2E32">
          <w:rPr>
            <w:rStyle w:val="aff1"/>
            <w:rFonts w:hint="eastAsia"/>
            <w:noProof/>
            <w:lang w:eastAsia="zh-CN"/>
          </w:rPr>
          <w:t>PointAnalysis</w:t>
        </w:r>
        <w:r w:rsidR="00FB2E32">
          <w:rPr>
            <w:rStyle w:val="aff1"/>
            <w:noProof/>
          </w:rPr>
          <w:t>()</w:t>
        </w:r>
      </w:hyperlink>
      <w:r w:rsidR="00FB2E32" w:rsidRPr="00FB2E32">
        <w:rPr>
          <w:rStyle w:val="aff1"/>
          <w:rFonts w:hint="eastAsia"/>
          <w:noProof/>
          <w:color w:val="auto"/>
          <w:u w:val="none"/>
          <w:lang w:eastAsia="zh-CN"/>
        </w:rPr>
        <w:t>实现</w:t>
      </w:r>
    </w:p>
    <w:p w:rsidR="00E51255" w:rsidRDefault="0093529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f1"/>
            <w:noProof/>
          </w:rPr>
          <w:t xml:space="preserve">3.1.3 </w:t>
        </w:r>
        <w:r w:rsidR="00FB2E32">
          <w:rPr>
            <w:rStyle w:val="aff1"/>
            <w:rFonts w:hint="eastAsia"/>
            <w:noProof/>
            <w:lang w:eastAsia="zh-CN"/>
          </w:rPr>
          <w:t>输出函数</w:t>
        </w:r>
        <w:r w:rsidR="00FB2E32">
          <w:rPr>
            <w:rStyle w:val="aff1"/>
            <w:rFonts w:hint="eastAsia"/>
            <w:noProof/>
            <w:lang w:eastAsia="zh-CN"/>
          </w:rPr>
          <w:t>Output</w:t>
        </w:r>
        <w:r w:rsidR="00FB2E32">
          <w:rPr>
            <w:rStyle w:val="aff1"/>
            <w:noProof/>
            <w:lang w:eastAsia="zh-CN"/>
          </w:rPr>
          <w:t>()</w:t>
        </w:r>
        <w:r w:rsidR="00FB2E32">
          <w:rPr>
            <w:rStyle w:val="aff1"/>
            <w:rFonts w:hint="eastAsia"/>
            <w:noProof/>
            <w:lang w:eastAsia="zh-CN"/>
          </w:rPr>
          <w:t>实现</w:t>
        </w:r>
      </w:hyperlink>
    </w:p>
    <w:p w:rsidR="00E51255" w:rsidRDefault="0093529B" w:rsidP="00FB2E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FB2E32">
          <w:rPr>
            <w:rStyle w:val="aff1"/>
            <w:rFonts w:hint="eastAsia"/>
            <w:noProof/>
            <w:lang w:eastAsia="zh-CN"/>
          </w:rPr>
          <w:t>Judge</w:t>
        </w:r>
        <w:r w:rsidR="00FB2E32">
          <w:rPr>
            <w:rStyle w:val="aff1"/>
            <w:noProof/>
            <w:lang w:eastAsia="zh-CN"/>
          </w:rPr>
          <w:t>()</w:t>
        </w:r>
        <w:r w:rsidR="00FB2E32">
          <w:rPr>
            <w:rStyle w:val="aff1"/>
            <w:rFonts w:hint="eastAsia"/>
            <w:noProof/>
            <w:lang w:eastAsia="zh-CN"/>
          </w:rPr>
          <w:t>函数</w:t>
        </w:r>
        <w:r w:rsidR="00FB2E32" w:rsidRPr="00565088">
          <w:rPr>
            <w:rStyle w:val="aff1"/>
            <w:rFonts w:hint="eastAsia"/>
            <w:noProof/>
          </w:rPr>
          <w:t>的</w:t>
        </w:r>
        <w:r w:rsidR="00E51255" w:rsidRPr="00565088">
          <w:rPr>
            <w:rStyle w:val="aff1"/>
            <w:rFonts w:hint="eastAsia"/>
            <w:noProof/>
          </w:rPr>
          <w:t>实现</w:t>
        </w:r>
      </w:hyperlink>
    </w:p>
    <w:p w:rsidR="00E51255" w:rsidRDefault="0093529B" w:rsidP="00FB2E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f1"/>
            <w:noProof/>
          </w:rPr>
          <w:t xml:space="preserve">3.3 </w:t>
        </w:r>
        <w:r w:rsidR="00FB2E32">
          <w:rPr>
            <w:rStyle w:val="aff1"/>
            <w:rFonts w:hint="eastAsia"/>
            <w:noProof/>
            <w:lang w:eastAsia="zh-CN"/>
          </w:rPr>
          <w:t>Search(</w:t>
        </w:r>
        <w:r w:rsidR="00FB2E32">
          <w:rPr>
            <w:rStyle w:val="aff1"/>
            <w:noProof/>
            <w:lang w:eastAsia="zh-CN"/>
          </w:rPr>
          <w:t>)</w:t>
        </w:r>
        <w:r w:rsidR="00FB2E32">
          <w:rPr>
            <w:rStyle w:val="aff1"/>
            <w:rFonts w:hint="eastAsia"/>
            <w:noProof/>
            <w:lang w:eastAsia="zh-CN"/>
          </w:rPr>
          <w:t>函数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93529B" w:rsidP="00FB2E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aff1"/>
            <w:noProof/>
          </w:rPr>
          <w:t xml:space="preserve">3.4 </w:t>
        </w:r>
        <w:r w:rsidR="00FB2E32">
          <w:rPr>
            <w:rStyle w:val="aff1"/>
            <w:rFonts w:hint="eastAsia"/>
            <w:noProof/>
            <w:lang w:eastAsia="zh-CN"/>
          </w:rPr>
          <w:t>TestVisit</w:t>
        </w:r>
        <w:r w:rsidR="00FB2E32">
          <w:rPr>
            <w:rStyle w:val="aff1"/>
            <w:noProof/>
          </w:rPr>
          <w:t>()</w:t>
        </w:r>
        <w:r w:rsidR="00FB2E32">
          <w:rPr>
            <w:rStyle w:val="aff1"/>
            <w:rFonts w:hint="eastAsia"/>
            <w:noProof/>
            <w:lang w:eastAsia="zh-CN"/>
          </w:rPr>
          <w:t>函数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aff1"/>
            <w:noProof/>
          </w:rPr>
          <w:t xml:space="preserve">3.5 </w:t>
        </w:r>
        <w:r w:rsidR="00FB2E32">
          <w:rPr>
            <w:rStyle w:val="aff1"/>
            <w:rFonts w:hint="eastAsia"/>
            <w:noProof/>
            <w:lang w:eastAsia="zh-CN"/>
          </w:rPr>
          <w:t>主函数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93529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f1"/>
            <w:noProof/>
          </w:rPr>
          <w:t xml:space="preserve">4 </w:t>
        </w:r>
        <w:r w:rsidR="00E51255" w:rsidRPr="00565088">
          <w:rPr>
            <w:rStyle w:val="aff1"/>
            <w:rFonts w:hint="eastAsia"/>
            <w:noProof/>
          </w:rPr>
          <w:t>测试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f1"/>
            <w:noProof/>
          </w:rPr>
          <w:t xml:space="preserve">4.1 </w:t>
        </w:r>
        <w:r w:rsidR="00E51255" w:rsidRPr="00565088">
          <w:rPr>
            <w:rStyle w:val="aff1"/>
            <w:rFonts w:hint="eastAsia"/>
            <w:noProof/>
          </w:rPr>
          <w:t>功能测试</w:t>
        </w:r>
      </w:hyperlink>
    </w:p>
    <w:p w:rsidR="00E51255" w:rsidRDefault="0093529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="00E51255" w:rsidRPr="00565088">
          <w:rPr>
            <w:rStyle w:val="aff1"/>
            <w:noProof/>
          </w:rPr>
          <w:t xml:space="preserve">4.1.1 </w:t>
        </w:r>
        <w:r w:rsidR="00FB2E32">
          <w:rPr>
            <w:rStyle w:val="aff1"/>
            <w:rFonts w:hint="eastAsia"/>
            <w:noProof/>
            <w:lang w:eastAsia="zh-CN"/>
          </w:rPr>
          <w:t>测试一</w:t>
        </w:r>
      </w:hyperlink>
    </w:p>
    <w:p w:rsidR="00E51255" w:rsidRDefault="0093529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="00E51255" w:rsidRPr="00565088">
          <w:rPr>
            <w:rStyle w:val="aff1"/>
            <w:noProof/>
          </w:rPr>
          <w:t xml:space="preserve">4.1.2 </w:t>
        </w:r>
        <w:r w:rsidR="00FB2E32">
          <w:rPr>
            <w:rStyle w:val="aff1"/>
            <w:rFonts w:hint="eastAsia"/>
            <w:noProof/>
            <w:lang w:eastAsia="zh-CN"/>
          </w:rPr>
          <w:t>测试</w:t>
        </w:r>
        <w:r w:rsidR="00FB2E32">
          <w:rPr>
            <w:rStyle w:val="aff1"/>
            <w:rFonts w:hint="eastAsia"/>
            <w:noProof/>
            <w:lang w:eastAsia="zh-CN"/>
          </w:rPr>
          <w:t>二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f1"/>
            <w:noProof/>
          </w:rPr>
          <w:t xml:space="preserve">4.2 </w:t>
        </w:r>
        <w:r w:rsidR="00E51255" w:rsidRPr="00565088">
          <w:rPr>
            <w:rStyle w:val="aff1"/>
            <w:rFonts w:hint="eastAsia"/>
            <w:noProof/>
          </w:rPr>
          <w:t>边界测试</w:t>
        </w:r>
      </w:hyperlink>
    </w:p>
    <w:p w:rsidR="00E51255" w:rsidRDefault="0093529B" w:rsidP="00FB2E32">
      <w:pPr>
        <w:pStyle w:val="TOC3"/>
        <w:tabs>
          <w:tab w:val="right" w:leader="dot" w:pos="9060"/>
        </w:tabs>
        <w:ind w:left="960"/>
        <w:rPr>
          <w:rStyle w:val="aff1"/>
          <w:noProof/>
          <w:lang w:eastAsia="zh-CN"/>
        </w:rPr>
      </w:pPr>
      <w:hyperlink w:anchor="_Toc495668194" w:history="1">
        <w:r w:rsidR="00E51255" w:rsidRPr="00565088">
          <w:rPr>
            <w:rStyle w:val="aff1"/>
            <w:noProof/>
          </w:rPr>
          <w:t xml:space="preserve">4.2.1 </w:t>
        </w:r>
        <w:r w:rsidR="00FB2E32">
          <w:rPr>
            <w:rStyle w:val="aff1"/>
            <w:rFonts w:hint="eastAsia"/>
            <w:noProof/>
            <w:lang w:eastAsia="zh-CN"/>
          </w:rPr>
          <w:t>迷宫最小的</w:t>
        </w:r>
        <w:r w:rsidR="00FB2E32">
          <w:rPr>
            <w:rStyle w:val="aff1"/>
            <w:rFonts w:hint="eastAsia"/>
            <w:noProof/>
            <w:lang w:eastAsia="zh-CN"/>
          </w:rPr>
          <w:t>情</w:t>
        </w:r>
        <w:r w:rsidR="00FB2E32">
          <w:rPr>
            <w:rStyle w:val="aff1"/>
            <w:rFonts w:hint="eastAsia"/>
            <w:noProof/>
            <w:lang w:eastAsia="zh-CN"/>
          </w:rPr>
          <w:t>况</w:t>
        </w:r>
      </w:hyperlink>
    </w:p>
    <w:p w:rsidR="00EF6190" w:rsidRPr="00EF6190" w:rsidRDefault="00EF6190" w:rsidP="00EF619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Pr="00565088">
          <w:rPr>
            <w:rStyle w:val="aff1"/>
            <w:noProof/>
          </w:rPr>
          <w:t>4.2.</w:t>
        </w:r>
        <w:r>
          <w:rPr>
            <w:rStyle w:val="aff1"/>
            <w:noProof/>
          </w:rPr>
          <w:t>2</w:t>
        </w:r>
        <w:r w:rsidRPr="00565088">
          <w:rPr>
            <w:rStyle w:val="aff1"/>
            <w:noProof/>
          </w:rPr>
          <w:t xml:space="preserve"> </w:t>
        </w:r>
        <w:r>
          <w:rPr>
            <w:rStyle w:val="aff1"/>
            <w:rFonts w:hint="eastAsia"/>
            <w:noProof/>
            <w:lang w:eastAsia="zh-CN"/>
          </w:rPr>
          <w:t>迷宫</w:t>
        </w:r>
        <w:r>
          <w:rPr>
            <w:rStyle w:val="aff1"/>
            <w:rFonts w:hint="eastAsia"/>
            <w:noProof/>
            <w:lang w:eastAsia="zh-CN"/>
          </w:rPr>
          <w:t>没</w:t>
        </w:r>
        <w:r>
          <w:rPr>
            <w:rStyle w:val="aff1"/>
            <w:rFonts w:hint="eastAsia"/>
            <w:noProof/>
            <w:lang w:eastAsia="zh-CN"/>
          </w:rPr>
          <w:t>有通</w:t>
        </w:r>
        <w:r>
          <w:rPr>
            <w:rStyle w:val="aff1"/>
            <w:rFonts w:hint="eastAsia"/>
            <w:noProof/>
            <w:lang w:eastAsia="zh-CN"/>
          </w:rPr>
          <w:t>路</w:t>
        </w:r>
        <w:r>
          <w:rPr>
            <w:rStyle w:val="aff1"/>
            <w:rFonts w:hint="eastAsia"/>
            <w:noProof/>
            <w:lang w:eastAsia="zh-CN"/>
          </w:rPr>
          <w:t>的情况</w:t>
        </w:r>
      </w:hyperlink>
    </w:p>
    <w:p w:rsidR="00E51255" w:rsidRDefault="0093529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aff1"/>
            <w:noProof/>
          </w:rPr>
          <w:t xml:space="preserve">4.3 </w:t>
        </w:r>
        <w:r w:rsidR="00E51255" w:rsidRPr="00565088">
          <w:rPr>
            <w:rStyle w:val="aff1"/>
            <w:rFonts w:hint="eastAsia"/>
            <w:noProof/>
          </w:rPr>
          <w:t>出错测试</w:t>
        </w:r>
      </w:hyperlink>
    </w:p>
    <w:p w:rsidR="00E51255" w:rsidRDefault="0093529B" w:rsidP="00FB2E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="00E51255" w:rsidRPr="00565088">
          <w:rPr>
            <w:rStyle w:val="aff1"/>
            <w:noProof/>
          </w:rPr>
          <w:t xml:space="preserve">4.3.1 </w:t>
        </w:r>
        <w:r w:rsidR="00FB2E32">
          <w:rPr>
            <w:rStyle w:val="aff1"/>
            <w:rFonts w:hint="eastAsia"/>
            <w:noProof/>
            <w:lang w:eastAsia="zh-CN"/>
          </w:rPr>
          <w:t>迷宫大小超过给定最大值</w:t>
        </w:r>
      </w:hyperlink>
    </w:p>
    <w:p w:rsidR="00D27026" w:rsidRPr="00ED4D76" w:rsidRDefault="00572339" w:rsidP="00EF6190">
      <w:pPr>
        <w:pStyle w:val="TOC1"/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bookmarkEnd w:id="0"/>
      <w:r w:rsidR="00AD4053"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r w:rsidR="0075165E" w:rsidRPr="00C119C2">
        <w:rPr>
          <w:rFonts w:hint="eastAsia"/>
        </w:rPr>
        <w:t>背景分析</w:t>
      </w:r>
      <w:bookmarkEnd w:id="5"/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人们比较喜欢走迷宫的游戏，现在中小学课程中也有设置通过孩子们最喜欢的走迷宫游戏，培养、提高孩子运笔、观察、思考等各方面的能力以及集中注意能力。在愉快的游戏过程中，孩子的智力将得到快速提升。</w:t>
      </w:r>
      <w:r>
        <w:rPr>
          <w:lang w:eastAsia="zh-CN"/>
        </w:rPr>
        <w:t> </w:t>
      </w:r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走迷宫有助于培养运笔、观察、思考能力以及集中注意能力。走迷宫是在仔细观察局部和整体的基础上，边判断通往出口的正确路径边前进的游戏。它能培养孩子的观察能力和思考能力，而且朝着终点努力前进也有助于提高孩子的注意力。此外，走迷宫更是一种描画方向性线条的练列，能培养孩子的运笔能力，为写字、绘画打下良好的基础。</w:t>
      </w:r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各种各样的走迷宫游戏有助于提高孩子的观察能力、思考能力和注意力在没有岔路的基本型迷宫的基础上，通过增加或找出通往出口的入口，粘贴贴纸连接或改变道路等各种不同的走迷宫训练，提高孩子的观察能力、思考能力和注意力。</w:t>
      </w:r>
      <w:r>
        <w:rPr>
          <w:lang w:eastAsia="zh-CN"/>
        </w:rPr>
        <w:t>     </w:t>
      </w:r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国外专家研究表明，迷宫对幼儿的逻辑能力和方向感方面的开发，有相当大的促进效果。迷宫在国外有完整的应用体系，包括在心理（如，治疗抑郁症等）、建筑（如，核电站的建造）、工业（如，迷宫式的密封技术、音响共鸣箱等）、娱乐（如，迷宫游戏、各类迷宫实景等）、教育等方面，尤以教育方面应用的最为广泛：</w:t>
      </w:r>
    </w:p>
    <w:p w:rsidR="00000FBE" w:rsidRDefault="00C773C3" w:rsidP="00C773C3">
      <w:pPr>
        <w:rPr>
          <w:lang w:eastAsia="zh-CN"/>
        </w:rPr>
      </w:pPr>
      <w:r>
        <w:rPr>
          <w:lang w:eastAsia="zh-CN"/>
        </w:rPr>
        <w:t> </w:t>
      </w:r>
      <w:r>
        <w:rPr>
          <w:rFonts w:hint="eastAsia"/>
          <w:lang w:eastAsia="zh-CN"/>
        </w:rPr>
        <w:t>综上所述，“少年智则国智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少年强则国强”，为了深入推进人才发展体制机制改革，切实解决发展人才培养问题，促进我国青少年智力发展，增强国家人才后备力量。我们可以试着写出一个勇闯迷宫的小程序。</w:t>
      </w:r>
    </w:p>
    <w:p w:rsidR="00C119C2" w:rsidRDefault="00C119C2" w:rsidP="00C119C2">
      <w:pPr>
        <w:rPr>
          <w:lang w:eastAsia="zh-CN"/>
        </w:rPr>
      </w:pPr>
      <w:bookmarkStart w:id="6" w:name="_Toc484542869"/>
    </w:p>
    <w:p w:rsidR="00C119C2" w:rsidRDefault="00794BDB" w:rsidP="008F78B2">
      <w:pPr>
        <w:pStyle w:val="2"/>
        <w:spacing w:before="120"/>
      </w:pPr>
      <w:bookmarkStart w:id="7" w:name="_Toc495668155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:rsidR="00527816" w:rsidRDefault="00C773C3" w:rsidP="00527816">
      <w:pPr>
        <w:ind w:firstLineChars="0" w:firstLine="420"/>
        <w:rPr>
          <w:lang w:eastAsia="zh-CN"/>
        </w:rPr>
      </w:pPr>
      <w:r w:rsidRPr="00C773C3">
        <w:rPr>
          <w:rFonts w:hint="eastAsia"/>
          <w:lang w:eastAsia="zh-CN"/>
        </w:rPr>
        <w:t>迷宫只有两个门，一个门叫入口，另一个门叫出口。一个骑士骑马从入口进入迷宫，迷宫设置很多障碍，骑士需要在迷宫中寻找通路以到达出口。</w:t>
      </w: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213BA9" w:rsidRDefault="00213BA9">
      <w:pPr>
        <w:snapToGrid/>
        <w:spacing w:line="240" w:lineRule="auto"/>
        <w:ind w:firstLineChars="0" w:firstLine="0"/>
        <w:jc w:val="left"/>
        <w:rPr>
          <w:rFonts w:eastAsia="黑体"/>
          <w:bCs/>
          <w:kern w:val="32"/>
          <w:sz w:val="32"/>
          <w:szCs w:val="32"/>
          <w:lang w:eastAsia="zh-CN"/>
        </w:rPr>
      </w:pPr>
      <w:bookmarkStart w:id="8" w:name="_Toc495668156"/>
      <w:r>
        <w:rPr>
          <w:lang w:eastAsia="zh-CN"/>
        </w:rPr>
        <w:br w:type="page"/>
      </w:r>
    </w:p>
    <w:p w:rsidR="00807108" w:rsidRDefault="0075165E" w:rsidP="00C119C2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在求解迷宫的过程中，我们往往需要将问题的候选解逐一检验。回溯法又叫试探法。在回溯法中，放弃当前解，寻找下一个候选解的过程叫做回溯。扩大当前候选解的规模并且继续试探的过程叫向前试探。</w:t>
      </w:r>
    </w:p>
    <w:p w:rsidR="00C773C3" w:rsidRP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考虑到用回溯法求解问题时，往往使用栈来帮助向前试探，因此对于本题我们采用栈的数据结构。</w:t>
      </w:r>
    </w:p>
    <w:p w:rsidR="0075165E" w:rsidRDefault="0075165E" w:rsidP="008F78B2">
      <w:pPr>
        <w:pStyle w:val="2"/>
        <w:spacing w:before="120"/>
      </w:pPr>
      <w:bookmarkStart w:id="10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:rsidR="00C773C3" w:rsidRPr="00C773C3" w:rsidRDefault="00C773C3" w:rsidP="00C773C3">
      <w:pPr>
        <w:rPr>
          <w:lang w:eastAsia="zh-CN"/>
        </w:rPr>
      </w:pPr>
      <w:r w:rsidRPr="00C773C3">
        <w:rPr>
          <w:rFonts w:hint="eastAsia"/>
          <w:lang w:eastAsia="zh-CN"/>
        </w:rPr>
        <w:t>将每一次处理的坐标点放入栈中，依次试探四个前进方向直到可以前进。遇到墙则将栈中元素弹出，换个方向再次试探。同时为了防止重走原路，设置一个存储访问记录的二维</w:t>
      </w:r>
      <w:r w:rsidRPr="00C773C3">
        <w:rPr>
          <w:rFonts w:hint="eastAsia"/>
          <w:lang w:eastAsia="zh-CN"/>
        </w:rPr>
        <w:t>bool</w:t>
      </w:r>
      <w:r w:rsidRPr="00C773C3">
        <w:rPr>
          <w:rFonts w:hint="eastAsia"/>
          <w:lang w:eastAsia="zh-CN"/>
        </w:rPr>
        <w:t>数组</w:t>
      </w:r>
      <w:r w:rsidRPr="00C773C3">
        <w:rPr>
          <w:rFonts w:hint="eastAsia"/>
          <w:lang w:eastAsia="zh-CN"/>
        </w:rPr>
        <w:t>visit</w:t>
      </w:r>
      <w:r w:rsidRPr="00C773C3">
        <w:rPr>
          <w:rFonts w:hint="eastAsia"/>
          <w:lang w:eastAsia="zh-CN"/>
        </w:rPr>
        <w:t>来记录，</w:t>
      </w:r>
      <w:r w:rsidRPr="00C773C3">
        <w:rPr>
          <w:rFonts w:hint="eastAsia"/>
          <w:lang w:eastAsia="zh-CN"/>
        </w:rPr>
        <w:t>false</w:t>
      </w:r>
      <w:r w:rsidRPr="00C773C3">
        <w:rPr>
          <w:rFonts w:hint="eastAsia"/>
          <w:lang w:eastAsia="zh-CN"/>
        </w:rPr>
        <w:t>表示该点被访问过，已经不能访问。</w:t>
      </w:r>
    </w:p>
    <w:p w:rsidR="006A07DF" w:rsidRDefault="0075165E" w:rsidP="00213BA9">
      <w:pPr>
        <w:pStyle w:val="2"/>
        <w:spacing w:before="120"/>
      </w:pPr>
      <w:bookmarkStart w:id="11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C773C3" w:rsidRPr="003D0902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结构体实现：</w:t>
      </w:r>
    </w:p>
    <w:p w:rsidR="00C773C3" w:rsidRDefault="00C773C3" w:rsidP="00C773C3">
      <w:pPr>
        <w:rPr>
          <w:lang w:eastAsia="zh-CN"/>
        </w:rPr>
      </w:pPr>
      <w:r w:rsidRPr="003D0902">
        <w:rPr>
          <w:noProof/>
          <w:lang w:eastAsia="zh-CN"/>
        </w:rPr>
        <w:drawing>
          <wp:inline distT="0" distB="0" distL="0" distR="0" wp14:anchorId="5A93ADB3" wp14:editId="6E7B9693">
            <wp:extent cx="5648325" cy="89115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863" cy="8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C3" w:rsidRDefault="00C773C3" w:rsidP="00C773C3">
      <w:pPr>
        <w:ind w:firstLineChars="0" w:firstLine="0"/>
        <w:rPr>
          <w:lang w:eastAsia="zh-CN"/>
        </w:rPr>
      </w:pPr>
    </w:p>
    <w:p w:rsidR="00C773C3" w:rsidRDefault="00C773C3" w:rsidP="00C773C3">
      <w:pPr>
        <w:rPr>
          <w:lang w:eastAsia="zh-CN"/>
        </w:rPr>
      </w:pPr>
    </w:p>
    <w:p w:rsidR="00C773C3" w:rsidRDefault="00C773C3" w:rsidP="00C773C3">
      <w:pPr>
        <w:rPr>
          <w:lang w:eastAsia="zh-CN"/>
        </w:rPr>
      </w:pPr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tack</w:t>
      </w:r>
      <w:r>
        <w:rPr>
          <w:rFonts w:hint="eastAsia"/>
          <w:lang w:eastAsia="zh-CN"/>
        </w:rPr>
        <w:t>类实现：</w:t>
      </w:r>
    </w:p>
    <w:p w:rsidR="00C773C3" w:rsidRDefault="00C773C3" w:rsidP="00C773C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64C6A7C" wp14:editId="0C9DCBE0">
            <wp:extent cx="5694654" cy="2509837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59" cy="2514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73C3" w:rsidRDefault="00C773C3" w:rsidP="00C773C3">
      <w:pPr>
        <w:rPr>
          <w:lang w:eastAsia="zh-CN"/>
        </w:rPr>
      </w:pPr>
    </w:p>
    <w:p w:rsidR="00C773C3" w:rsidRPr="00C773C3" w:rsidRDefault="00C773C3" w:rsidP="00C773C3">
      <w:pPr>
        <w:rPr>
          <w:lang w:eastAsia="zh-CN"/>
        </w:rPr>
      </w:pPr>
    </w:p>
    <w:p w:rsidR="00213BA9" w:rsidRDefault="0075165E" w:rsidP="00213BA9">
      <w:pPr>
        <w:pStyle w:val="2"/>
        <w:spacing w:before="120"/>
      </w:pPr>
      <w:bookmarkStart w:id="12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Start w:id="13" w:name="_Toc495668161"/>
      <w:bookmarkEnd w:id="12"/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类中最重要的函数就是</w:t>
      </w:r>
      <w:r>
        <w:rPr>
          <w:rFonts w:hint="eastAsia"/>
          <w:lang w:eastAsia="zh-CN"/>
        </w:rPr>
        <w:t>PointAnalysis</w:t>
      </w:r>
      <w:r>
        <w:rPr>
          <w:rFonts w:hint="eastAsia"/>
          <w:lang w:eastAsia="zh-CN"/>
        </w:rPr>
        <w:t>函数，这个函数用于对坐标点的数据栈的栈顶元素进行分析，通过不同的返回值反映当前坐标栈的寻找状态——迷宫越界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找到通路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仍在迷宫内。</w:t>
      </w:r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在类及其成员操作函数之外，我们还设定了</w:t>
      </w: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函数用来从当前的点找路，利用</w:t>
      </w:r>
      <w:r>
        <w:rPr>
          <w:rFonts w:hint="eastAsia"/>
          <w:lang w:eastAsia="zh-CN"/>
        </w:rPr>
        <w:t>PointAnalysis</w:t>
      </w:r>
      <w:r>
        <w:rPr>
          <w:rFonts w:hint="eastAsia"/>
          <w:lang w:eastAsia="zh-CN"/>
        </w:rPr>
        <w:t>函数对当前情况进行判断，并且决定这之后的进出栈；</w:t>
      </w:r>
    </w:p>
    <w:p w:rsid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函数则</w:t>
      </w:r>
      <w:r w:rsidR="00CD6895">
        <w:rPr>
          <w:rFonts w:hint="eastAsia"/>
          <w:lang w:eastAsia="zh-CN"/>
        </w:rPr>
        <w:t>采用回溯法，</w:t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函数输出最终的通路结果，并且在</w:t>
      </w: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函数判断该点之后</w:t>
      </w:r>
      <w:r w:rsidR="00CD6895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无通路后在栈中弹出之前的点往下找。</w:t>
      </w:r>
    </w:p>
    <w:p w:rsidR="00C773C3" w:rsidRPr="00C773C3" w:rsidRDefault="00C773C3" w:rsidP="00C773C3">
      <w:pPr>
        <w:rPr>
          <w:lang w:eastAsia="zh-CN"/>
        </w:rPr>
      </w:pPr>
      <w:r>
        <w:rPr>
          <w:rFonts w:hint="eastAsia"/>
          <w:lang w:eastAsia="zh-CN"/>
        </w:rPr>
        <w:t>这样一来主函数则只需要负责生成迷宫，调用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函数即可输出迷宫以及通路结果，从而达到完美生成迷宫小游戏的目的。</w:t>
      </w:r>
    </w:p>
    <w:p w:rsidR="00213BA9" w:rsidRDefault="00213BA9">
      <w:pPr>
        <w:snapToGrid/>
        <w:spacing w:line="240" w:lineRule="auto"/>
        <w:ind w:firstLineChars="0" w:firstLine="0"/>
        <w:jc w:val="left"/>
        <w:rPr>
          <w:rFonts w:eastAsia="黑体"/>
          <w:bCs/>
          <w:kern w:val="32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3"/>
    </w:p>
    <w:p w:rsidR="0075165E" w:rsidRDefault="0075165E" w:rsidP="008F78B2">
      <w:pPr>
        <w:pStyle w:val="2"/>
        <w:spacing w:before="120"/>
      </w:pPr>
      <w:bookmarkStart w:id="14" w:name="_Toc495668162"/>
      <w:r>
        <w:rPr>
          <w:rFonts w:hint="eastAsia"/>
        </w:rPr>
        <w:t xml:space="preserve">3.1 </w:t>
      </w:r>
      <w:r w:rsidR="00C773C3">
        <w:rPr>
          <w:rFonts w:hint="eastAsia"/>
        </w:rPr>
        <w:t>Stack</w:t>
      </w:r>
      <w:r w:rsidR="00C773C3">
        <w:rPr>
          <w:rFonts w:hint="eastAsia"/>
        </w:rPr>
        <w:t>类</w:t>
      </w:r>
      <w:r>
        <w:rPr>
          <w:rFonts w:hint="eastAsia"/>
        </w:rPr>
        <w:t>的实现</w:t>
      </w:r>
      <w:bookmarkEnd w:id="14"/>
    </w:p>
    <w:p w:rsidR="00AD5E2E" w:rsidRDefault="00AD5E2E" w:rsidP="00A8652E">
      <w:pPr>
        <w:pStyle w:val="3"/>
        <w:spacing w:before="120"/>
      </w:pPr>
      <w:bookmarkStart w:id="15" w:name="_Toc495668163"/>
      <w:r w:rsidRPr="008F78B2">
        <w:rPr>
          <w:rFonts w:hint="eastAsia"/>
        </w:rPr>
        <w:t xml:space="preserve">3.1.1 </w:t>
      </w:r>
      <w:bookmarkEnd w:id="15"/>
      <w:r w:rsidR="00C773C3">
        <w:rPr>
          <w:rFonts w:hint="eastAsia"/>
        </w:rPr>
        <w:t>基础操作实现</w:t>
      </w:r>
    </w:p>
    <w:p w:rsidR="005B26FB" w:rsidRDefault="005B26FB" w:rsidP="005B26FB">
      <w:pPr>
        <w:rPr>
          <w:lang w:eastAsia="zh-CN"/>
        </w:rPr>
      </w:pPr>
      <w:r>
        <w:rPr>
          <w:rFonts w:hint="eastAsia"/>
          <w:lang w:eastAsia="zh-CN"/>
        </w:rPr>
        <w:t>构造函数中默认</w:t>
      </w:r>
      <w:r>
        <w:rPr>
          <w:rFonts w:hint="eastAsia"/>
          <w:lang w:eastAsia="zh-CN"/>
        </w:rPr>
        <w:t>top=-</w:t>
      </w:r>
      <w:r>
        <w:rPr>
          <w:lang w:eastAsia="zh-CN"/>
        </w:rPr>
        <w:t>1</w:t>
      </w:r>
      <w:r>
        <w:rPr>
          <w:rFonts w:hint="eastAsia"/>
          <w:lang w:eastAsia="zh-CN"/>
        </w:rPr>
        <w:t>；</w:t>
      </w:r>
    </w:p>
    <w:p w:rsidR="005B26FB" w:rsidRDefault="005B26FB" w:rsidP="005B26FB">
      <w:pPr>
        <w:rPr>
          <w:lang w:eastAsia="zh-CN"/>
        </w:rPr>
      </w:pPr>
      <w:r>
        <w:rPr>
          <w:rFonts w:hint="eastAsia"/>
          <w:lang w:eastAsia="zh-CN"/>
        </w:rPr>
        <w:t>IsEmpty</w:t>
      </w:r>
      <w:r>
        <w:rPr>
          <w:rFonts w:hint="eastAsia"/>
          <w:lang w:eastAsia="zh-CN"/>
        </w:rPr>
        <w:t>判断是否为空；</w:t>
      </w:r>
    </w:p>
    <w:p w:rsidR="005B26FB" w:rsidRDefault="005B26FB" w:rsidP="005B26FB">
      <w:pPr>
        <w:rPr>
          <w:lang w:eastAsia="zh-CN"/>
        </w:rPr>
      </w:pPr>
      <w:r>
        <w:rPr>
          <w:rFonts w:hint="eastAsia"/>
          <w:lang w:eastAsia="zh-CN"/>
        </w:rPr>
        <w:t>Push</w:t>
      </w:r>
      <w:r>
        <w:rPr>
          <w:rFonts w:hint="eastAsia"/>
          <w:lang w:eastAsia="zh-CN"/>
        </w:rPr>
        <w:t>入栈函数</w:t>
      </w:r>
      <w:r w:rsidR="0058642E">
        <w:rPr>
          <w:rFonts w:hint="eastAsia"/>
          <w:lang w:eastAsia="zh-CN"/>
        </w:rPr>
        <w:t>另</w:t>
      </w:r>
      <w:r w:rsidR="0058642E">
        <w:rPr>
          <w:rFonts w:hint="eastAsia"/>
          <w:lang w:eastAsia="zh-CN"/>
        </w:rPr>
        <w:t>path</w:t>
      </w:r>
      <w:r w:rsidR="0058642E">
        <w:rPr>
          <w:rFonts w:hint="eastAsia"/>
          <w:lang w:eastAsia="zh-CN"/>
        </w:rPr>
        <w:t>的首位置的值致为新坐标</w:t>
      </w:r>
    </w:p>
    <w:p w:rsidR="0058642E" w:rsidRDefault="0058642E" w:rsidP="005B26FB">
      <w:pPr>
        <w:rPr>
          <w:lang w:eastAsia="zh-CN"/>
        </w:rPr>
      </w:pPr>
      <w:r>
        <w:rPr>
          <w:lang w:eastAsia="zh-CN"/>
        </w:rPr>
        <w:t>GetTop</w:t>
      </w:r>
      <w:r>
        <w:rPr>
          <w:rFonts w:hint="eastAsia"/>
          <w:lang w:eastAsia="zh-CN"/>
        </w:rPr>
        <w:t>函数用于获取栈顶元素</w:t>
      </w:r>
    </w:p>
    <w:p w:rsidR="0058642E" w:rsidRPr="005B26FB" w:rsidRDefault="0058642E" w:rsidP="005B26FB">
      <w:pPr>
        <w:rPr>
          <w:lang w:eastAsia="zh-CN"/>
        </w:rPr>
      </w:pPr>
      <w:r>
        <w:rPr>
          <w:rFonts w:hint="eastAsia"/>
          <w:lang w:eastAsia="zh-CN"/>
        </w:rPr>
        <w:t>DeleteTop</w:t>
      </w:r>
      <w:r>
        <w:rPr>
          <w:rFonts w:hint="eastAsia"/>
          <w:lang w:eastAsia="zh-CN"/>
        </w:rPr>
        <w:t>元素用于删除栈顶元素</w:t>
      </w:r>
    </w:p>
    <w:p w:rsidR="00A8652E" w:rsidRDefault="005B26FB" w:rsidP="00C773C3">
      <w:pPr>
        <w:ind w:firstLineChars="0" w:firstLine="0"/>
        <w:rPr>
          <w:lang w:eastAsia="zh-CN"/>
        </w:rPr>
      </w:pPr>
      <w:r w:rsidRPr="005B26FB">
        <w:rPr>
          <w:noProof/>
          <w:lang w:eastAsia="zh-CN"/>
        </w:rPr>
        <w:drawing>
          <wp:inline distT="0" distB="0" distL="0" distR="0" wp14:anchorId="146F40F7" wp14:editId="0A3C2D2B">
            <wp:extent cx="575945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E" w:rsidRPr="00954B54" w:rsidRDefault="00A8652E" w:rsidP="00154BF2">
      <w:pPr>
        <w:ind w:firstLineChars="0" w:firstLine="0"/>
        <w:rPr>
          <w:lang w:eastAsia="zh-CN"/>
        </w:rPr>
      </w:pPr>
    </w:p>
    <w:p w:rsidR="00AD5E2E" w:rsidRDefault="00AD5E2E" w:rsidP="00A8652E">
      <w:pPr>
        <w:pStyle w:val="3"/>
        <w:spacing w:before="120"/>
      </w:pPr>
      <w:bookmarkStart w:id="16" w:name="_Toc495668164"/>
      <w:r>
        <w:rPr>
          <w:rFonts w:hint="eastAsia"/>
        </w:rPr>
        <w:t xml:space="preserve">3.1.2 </w:t>
      </w:r>
      <w:bookmarkEnd w:id="16"/>
      <w:r w:rsidR="00C773C3">
        <w:rPr>
          <w:rFonts w:hint="eastAsia"/>
        </w:rPr>
        <w:t>点分析</w:t>
      </w:r>
      <w:r w:rsidR="00C773C3">
        <w:rPr>
          <w:rFonts w:hint="eastAsia"/>
        </w:rPr>
        <w:t>PointAnalysis</w:t>
      </w:r>
      <w:r w:rsidR="00C773C3">
        <w:t xml:space="preserve"> ( )</w:t>
      </w:r>
      <w:r w:rsidR="00C773C3">
        <w:rPr>
          <w:rFonts w:hint="eastAsia"/>
        </w:rPr>
        <w:t>函数实现</w:t>
      </w:r>
    </w:p>
    <w:p w:rsidR="0058642E" w:rsidRPr="0058642E" w:rsidRDefault="0058642E" w:rsidP="00D8524E">
      <w:pPr>
        <w:rPr>
          <w:lang w:eastAsia="zh-CN"/>
        </w:rPr>
      </w:pPr>
      <w:r w:rsidRPr="0058642E">
        <w:rPr>
          <w:rFonts w:hint="eastAsia"/>
          <w:lang w:eastAsia="zh-CN"/>
        </w:rPr>
        <w:t>PointAnalysis ( )</w:t>
      </w:r>
      <w:r w:rsidRPr="0058642E"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对栈顶</w:t>
      </w:r>
      <w:r w:rsidR="00250E3C">
        <w:rPr>
          <w:rFonts w:hint="eastAsia"/>
          <w:lang w:eastAsia="zh-CN"/>
        </w:rPr>
        <w:t>单个</w:t>
      </w:r>
      <w:r>
        <w:rPr>
          <w:rFonts w:hint="eastAsia"/>
          <w:lang w:eastAsia="zh-CN"/>
        </w:rPr>
        <w:t>元素进行处理分析，通过不同的返回值来对这个元素做不同的判断。如果在迷宫外，返回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 w:rsidR="00D8524E">
        <w:rPr>
          <w:rFonts w:hint="eastAsia"/>
          <w:lang w:eastAsia="zh-CN"/>
        </w:rPr>
        <w:t>同时在</w:t>
      </w:r>
      <w:r w:rsidR="00D8524E">
        <w:rPr>
          <w:rFonts w:hint="eastAsia"/>
          <w:lang w:eastAsia="zh-CN"/>
        </w:rPr>
        <w:t>Visit</w:t>
      </w:r>
      <w:r w:rsidR="00D8524E">
        <w:rPr>
          <w:rFonts w:hint="eastAsia"/>
          <w:lang w:eastAsia="zh-CN"/>
        </w:rPr>
        <w:t>二维数组中</w:t>
      </w:r>
      <w:r>
        <w:rPr>
          <w:rFonts w:hint="eastAsia"/>
          <w:lang w:eastAsia="zh-CN"/>
        </w:rPr>
        <w:t>标记不能访问；</w:t>
      </w:r>
      <w:r w:rsidR="00D8524E">
        <w:rPr>
          <w:rFonts w:hint="eastAsia"/>
          <w:lang w:eastAsia="zh-CN"/>
        </w:rPr>
        <w:t>如果当前坐标点</w:t>
      </w:r>
      <w:r>
        <w:rPr>
          <w:rFonts w:hint="eastAsia"/>
          <w:lang w:eastAsia="zh-CN"/>
        </w:rPr>
        <w:t>等于出口，返回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，不标记（</w:t>
      </w:r>
      <w:r>
        <w:rPr>
          <w:rFonts w:hint="eastAsia"/>
          <w:lang w:eastAsia="zh-CN"/>
        </w:rPr>
        <w:t>visit</w:t>
      </w:r>
      <w:r>
        <w:rPr>
          <w:rFonts w:hint="eastAsia"/>
          <w:lang w:eastAsia="zh-CN"/>
        </w:rPr>
        <w:t>仍为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）</w:t>
      </w:r>
      <w:r w:rsidR="00D8524E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其他情况，返回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，标记不能访问，进栈</w:t>
      </w:r>
      <w:r w:rsidR="00D8524E">
        <w:rPr>
          <w:rFonts w:hint="eastAsia"/>
          <w:lang w:eastAsia="zh-CN"/>
        </w:rPr>
        <w:t>。</w:t>
      </w:r>
    </w:p>
    <w:p w:rsidR="0058642E" w:rsidRPr="0058642E" w:rsidRDefault="0058642E" w:rsidP="0058642E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3F5F11">
            <wp:extent cx="5472572" cy="367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96" cy="3680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5E2E" w:rsidRDefault="00AD5E2E" w:rsidP="00A8652E">
      <w:pPr>
        <w:pStyle w:val="3"/>
        <w:spacing w:before="120"/>
      </w:pPr>
      <w:bookmarkStart w:id="17" w:name="_Toc495668165"/>
      <w:r>
        <w:rPr>
          <w:rFonts w:hint="eastAsia"/>
        </w:rPr>
        <w:t xml:space="preserve">3.1.3 </w:t>
      </w:r>
      <w:bookmarkEnd w:id="17"/>
      <w:r w:rsidR="00250E3C">
        <w:rPr>
          <w:rFonts w:hint="eastAsia"/>
        </w:rPr>
        <w:t>Output</w:t>
      </w:r>
      <w:r w:rsidR="00C773C3">
        <w:rPr>
          <w:rFonts w:hint="eastAsia"/>
        </w:rPr>
        <w:t>函数实现</w:t>
      </w:r>
    </w:p>
    <w:p w:rsidR="00954B54" w:rsidRDefault="00243E0E" w:rsidP="00954B54">
      <w:pPr>
        <w:rPr>
          <w:lang w:eastAsia="zh-CN"/>
        </w:rPr>
      </w:pPr>
      <w:r>
        <w:rPr>
          <w:rFonts w:hint="eastAsia"/>
          <w:lang w:eastAsia="zh-CN"/>
        </w:rPr>
        <w:t>Out</w:t>
      </w:r>
      <w:r w:rsidR="00583323">
        <w:rPr>
          <w:rFonts w:hint="eastAsia"/>
          <w:lang w:eastAsia="zh-CN"/>
        </w:rPr>
        <w:t>put(</w:t>
      </w:r>
      <w:r w:rsidR="00583323">
        <w:rPr>
          <w:lang w:eastAsia="zh-CN"/>
        </w:rPr>
        <w:t>)</w:t>
      </w:r>
      <w:r w:rsidR="00583323">
        <w:rPr>
          <w:rFonts w:hint="eastAsia"/>
          <w:lang w:eastAsia="zh-CN"/>
        </w:rPr>
        <w:t>函数负责把栈中的路径输出</w:t>
      </w:r>
    </w:p>
    <w:p w:rsidR="00954B54" w:rsidRPr="00954B54" w:rsidRDefault="00B71230" w:rsidP="00954B54">
      <w:pPr>
        <w:rPr>
          <w:lang w:eastAsia="zh-CN"/>
        </w:rPr>
      </w:pPr>
      <w:r w:rsidRPr="00B71230">
        <w:rPr>
          <w:lang w:eastAsia="zh-CN"/>
        </w:rPr>
        <w:drawing>
          <wp:inline distT="0" distB="0" distL="0" distR="0" wp14:anchorId="07B57173" wp14:editId="646B8920">
            <wp:extent cx="5586412" cy="1585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9346" cy="15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8F78B2">
      <w:pPr>
        <w:pStyle w:val="2"/>
        <w:spacing w:before="120"/>
      </w:pPr>
      <w:bookmarkStart w:id="18" w:name="_Toc495668166"/>
      <w:r>
        <w:rPr>
          <w:rFonts w:hint="eastAsia"/>
        </w:rPr>
        <w:t xml:space="preserve">3.2 </w:t>
      </w:r>
      <w:bookmarkEnd w:id="18"/>
      <w:r w:rsidR="00C773C3">
        <w:rPr>
          <w:rFonts w:hint="eastAsia"/>
        </w:rPr>
        <w:t>Judge</w:t>
      </w:r>
      <w:r w:rsidR="00C773C3">
        <w:t>( )</w:t>
      </w:r>
      <w:r w:rsidR="00C773C3">
        <w:rPr>
          <w:rFonts w:hint="eastAsia"/>
        </w:rPr>
        <w:t>函数实现</w:t>
      </w:r>
    </w:p>
    <w:p w:rsidR="00B71230" w:rsidRPr="00B71230" w:rsidRDefault="00B71230" w:rsidP="00B712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（）函数负责对当前的栈进行判断，判断</w:t>
      </w:r>
      <w:r w:rsidR="00CD6895"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当前栈</w:t>
      </w:r>
      <w:r w:rsidR="00CD6895">
        <w:rPr>
          <w:rFonts w:hint="eastAsia"/>
          <w:lang w:eastAsia="zh-CN"/>
        </w:rPr>
        <w:t>的栈顶向四个方向</w:t>
      </w:r>
      <w:r>
        <w:rPr>
          <w:rFonts w:hint="eastAsia"/>
          <w:lang w:eastAsia="zh-CN"/>
        </w:rPr>
        <w:t>走下去是否</w:t>
      </w:r>
      <w:r w:rsidR="00CD6895">
        <w:rPr>
          <w:rFonts w:hint="eastAsia"/>
          <w:lang w:eastAsia="zh-CN"/>
        </w:rPr>
        <w:t>有出现</w:t>
      </w:r>
      <w:r>
        <w:rPr>
          <w:rFonts w:hint="eastAsia"/>
          <w:lang w:eastAsia="zh-CN"/>
        </w:rPr>
        <w:t>通路</w:t>
      </w:r>
      <w:r w:rsidR="00CD6895">
        <w:rPr>
          <w:rFonts w:hint="eastAsia"/>
          <w:lang w:eastAsia="zh-CN"/>
        </w:rPr>
        <w:t>的可能</w:t>
      </w:r>
      <w:r>
        <w:rPr>
          <w:rFonts w:hint="eastAsia"/>
          <w:lang w:eastAsia="zh-CN"/>
        </w:rPr>
        <w:t>。</w:t>
      </w:r>
    </w:p>
    <w:p w:rsidR="00B71230" w:rsidRDefault="00B71230" w:rsidP="00B71230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FC395C0">
            <wp:extent cx="5340781" cy="26146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63" cy="2617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1CF" w:rsidRDefault="00B71230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DC8037">
            <wp:extent cx="5353050" cy="426719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9"/>
                    <a:stretch/>
                  </pic:blipFill>
                  <pic:spPr bwMode="auto">
                    <a:xfrm>
                      <a:off x="0" y="0"/>
                      <a:ext cx="5355286" cy="4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895" w:rsidRPr="00587D9B" w:rsidRDefault="00CD6895" w:rsidP="00587D9B">
      <w:pPr>
        <w:rPr>
          <w:rFonts w:hint="eastAsia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9" w:name="_Toc495668170"/>
      <w:r>
        <w:rPr>
          <w:rFonts w:hint="eastAsia"/>
        </w:rPr>
        <w:lastRenderedPageBreak/>
        <w:t xml:space="preserve">3.3 </w:t>
      </w:r>
      <w:bookmarkEnd w:id="19"/>
      <w:r w:rsidR="00C773C3">
        <w:rPr>
          <w:rFonts w:hint="eastAsia"/>
        </w:rPr>
        <w:t>Search</w:t>
      </w:r>
      <w:r w:rsidR="00C773C3">
        <w:t>( )</w:t>
      </w:r>
      <w:r w:rsidR="00C773C3">
        <w:rPr>
          <w:rFonts w:hint="eastAsia"/>
        </w:rPr>
        <w:t>函数实现</w:t>
      </w:r>
    </w:p>
    <w:p w:rsidR="00CD6895" w:rsidRDefault="00CD6895" w:rsidP="00CD6895">
      <w:pPr>
        <w:rPr>
          <w:lang w:eastAsia="zh-CN"/>
        </w:rPr>
      </w:pPr>
      <w:r>
        <w:rPr>
          <w:rFonts w:hint="eastAsia"/>
          <w:lang w:eastAsia="zh-CN"/>
        </w:rPr>
        <w:t>Search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函数是回溯法的主要实现函数，在</w:t>
      </w:r>
      <w:r>
        <w:rPr>
          <w:rFonts w:hint="eastAsia"/>
          <w:lang w:eastAsia="zh-CN"/>
        </w:rPr>
        <w:t>Judge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函数分析当前栈顶元素没有可能形成通路后，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函数内部将这个坐标弹出，退回一个点继续往下寻找。</w:t>
      </w:r>
    </w:p>
    <w:p w:rsidR="00CD6895" w:rsidRPr="00CD6895" w:rsidRDefault="00CD6895" w:rsidP="00CD6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最终当某个点的</w:t>
      </w: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函数返回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时，表明找到了通路，此时就从栈中依次弹出坐标输出结果，若</w:t>
      </w:r>
      <w:r w:rsidR="00EF6190">
        <w:rPr>
          <w:rFonts w:hint="eastAsia"/>
          <w:lang w:eastAsia="zh-CN"/>
        </w:rPr>
        <w:t>迷宫所有的点都被访问了一遍或者栈中元素个数为</w:t>
      </w:r>
      <w:r w:rsidR="00EF6190">
        <w:rPr>
          <w:rFonts w:hint="eastAsia"/>
          <w:lang w:eastAsia="zh-CN"/>
        </w:rPr>
        <w:t>0</w:t>
      </w:r>
      <w:r w:rsidR="00EF6190">
        <w:rPr>
          <w:rFonts w:hint="eastAsia"/>
          <w:lang w:eastAsia="zh-CN"/>
        </w:rPr>
        <w:t>，则代表该迷宫没有通路。</w:t>
      </w:r>
    </w:p>
    <w:p w:rsidR="00CD6895" w:rsidRDefault="00243E0E" w:rsidP="00CD6895">
      <w:pPr>
        <w:ind w:firstLineChars="0" w:firstLine="0"/>
        <w:rPr>
          <w:rFonts w:hint="eastAsia"/>
          <w:lang w:eastAsia="zh-CN"/>
        </w:rPr>
      </w:pPr>
      <w:r>
        <w:rPr>
          <w:lang w:eastAsia="zh-CN"/>
        </w:rPr>
        <w:tab/>
      </w:r>
      <w:r w:rsidR="00CD6895">
        <w:rPr>
          <w:noProof/>
          <w:lang w:eastAsia="zh-CN"/>
        </w:rPr>
        <w:drawing>
          <wp:inline distT="0" distB="0" distL="0" distR="0" wp14:anchorId="78C80D05">
            <wp:extent cx="5691188" cy="1883637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654" cy="1885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D9B" w:rsidRPr="00243E0E" w:rsidRDefault="00CD6895" w:rsidP="00CD6895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2AF5DC5">
            <wp:extent cx="5639325" cy="32619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" r="1"/>
                    <a:stretch/>
                  </pic:blipFill>
                  <pic:spPr bwMode="auto">
                    <a:xfrm>
                      <a:off x="0" y="0"/>
                      <a:ext cx="5655187" cy="32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20" w:name="_Toc495668174"/>
      <w:r>
        <w:rPr>
          <w:rFonts w:hint="eastAsia"/>
        </w:rPr>
        <w:lastRenderedPageBreak/>
        <w:t xml:space="preserve">3.4 </w:t>
      </w:r>
      <w:bookmarkEnd w:id="20"/>
      <w:r w:rsidR="00C773C3">
        <w:rPr>
          <w:rFonts w:hint="eastAsia"/>
        </w:rPr>
        <w:t>TestVisit</w:t>
      </w:r>
      <w:r w:rsidR="00C773C3">
        <w:rPr>
          <w:rFonts w:hint="eastAsia"/>
        </w:rPr>
        <w:t>实现</w:t>
      </w:r>
    </w:p>
    <w:p w:rsidR="00946937" w:rsidRDefault="00CD6895" w:rsidP="00745A3F">
      <w:pPr>
        <w:rPr>
          <w:lang w:eastAsia="zh-CN"/>
        </w:rPr>
      </w:pPr>
      <w:r>
        <w:rPr>
          <w:rFonts w:hint="eastAsia"/>
          <w:lang w:eastAsia="zh-CN"/>
        </w:rPr>
        <w:t>TestVisit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函数主要用于实现判断当前迷宫所有点是否都被访问过，如果都被访问过则标记为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，如果有点仍没有被访问，则标记为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CD6895" w:rsidRDefault="00CD6895" w:rsidP="00745A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420514">
            <wp:extent cx="5467800" cy="2471738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39" cy="2473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895" w:rsidRPr="00946937" w:rsidRDefault="00CD6895" w:rsidP="00745A3F">
      <w:pPr>
        <w:rPr>
          <w:rFonts w:hint="eastAsia"/>
          <w:lang w:eastAsia="zh-CN"/>
        </w:rPr>
      </w:pPr>
    </w:p>
    <w:p w:rsidR="0075165E" w:rsidRPr="002779D6" w:rsidRDefault="0075165E" w:rsidP="002779D6">
      <w:pPr>
        <w:pStyle w:val="2"/>
        <w:spacing w:before="120"/>
      </w:pPr>
      <w:bookmarkStart w:id="21" w:name="_Toc495668178"/>
      <w:r w:rsidRPr="002779D6">
        <w:rPr>
          <w:rFonts w:hint="eastAsia"/>
        </w:rPr>
        <w:t xml:space="preserve">3.5 </w:t>
      </w:r>
      <w:r w:rsidR="00C773C3">
        <w:rPr>
          <w:rFonts w:hint="eastAsia"/>
        </w:rPr>
        <w:t>主函数</w:t>
      </w:r>
      <w:r w:rsidRPr="002779D6">
        <w:rPr>
          <w:rFonts w:hint="eastAsia"/>
        </w:rPr>
        <w:t>的实现</w:t>
      </w:r>
      <w:bookmarkEnd w:id="21"/>
    </w:p>
    <w:p w:rsidR="00946937" w:rsidRDefault="00CD6895" w:rsidP="009469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主函数主要负责生成迷宫，</w:t>
      </w:r>
      <w:r w:rsidR="00EF6190">
        <w:rPr>
          <w:rFonts w:hint="eastAsia"/>
          <w:lang w:eastAsia="zh-CN"/>
        </w:rPr>
        <w:t>这里利用了随机数</w:t>
      </w:r>
      <w:r w:rsidR="00EF6190">
        <w:rPr>
          <w:rFonts w:hint="eastAsia"/>
          <w:lang w:eastAsia="zh-CN"/>
        </w:rPr>
        <w:t>rand(</w:t>
      </w:r>
      <w:r w:rsidR="00EF6190">
        <w:rPr>
          <w:lang w:eastAsia="zh-CN"/>
        </w:rPr>
        <w:t>)%2</w:t>
      </w:r>
      <w:r w:rsidR="00EF6190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并且对非法输入进行判断，报错处理。</w:t>
      </w:r>
    </w:p>
    <w:p w:rsidR="00CD6895" w:rsidRPr="00946937" w:rsidRDefault="00CD6895" w:rsidP="009469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迷宫生成完成后，调用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函数即可输出通路。</w:t>
      </w:r>
    </w:p>
    <w:p w:rsidR="00F95D49" w:rsidRDefault="00CD6895" w:rsidP="00F95D49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6B0B7F7">
            <wp:extent cx="5173872" cy="395287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286" cy="39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9D6" w:rsidRDefault="00CD6895" w:rsidP="00FA592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D5751FE">
            <wp:extent cx="5178072" cy="305276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15" cy="3058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92B" w:rsidRPr="002779D6" w:rsidRDefault="00FA592B" w:rsidP="00461F7F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2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2"/>
    </w:p>
    <w:p w:rsidR="004135DF" w:rsidRDefault="004135DF" w:rsidP="004135DF">
      <w:pPr>
        <w:pStyle w:val="2"/>
        <w:spacing w:before="120"/>
      </w:pPr>
      <w:bookmarkStart w:id="23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3"/>
    </w:p>
    <w:p w:rsidR="004135DF" w:rsidRDefault="004135DF" w:rsidP="004135DF">
      <w:pPr>
        <w:pStyle w:val="3"/>
        <w:spacing w:before="120"/>
      </w:pPr>
      <w:bookmarkStart w:id="24" w:name="_Toc495668188"/>
      <w:r>
        <w:rPr>
          <w:rFonts w:hint="eastAsia"/>
        </w:rPr>
        <w:t xml:space="preserve">4.1.1 </w:t>
      </w:r>
      <w:bookmarkEnd w:id="24"/>
      <w:r w:rsidR="00243E0E">
        <w:rPr>
          <w:rFonts w:hint="eastAsia"/>
        </w:rPr>
        <w:t>测试一</w:t>
      </w:r>
    </w:p>
    <w:p w:rsidR="00461F7F" w:rsidRPr="00461F7F" w:rsidRDefault="00EF6190" w:rsidP="00461F7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83B16A">
            <wp:extent cx="5415280" cy="22910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29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5" w:name="_Toc495668189"/>
      <w:r>
        <w:rPr>
          <w:rFonts w:hint="eastAsia"/>
        </w:rPr>
        <w:t xml:space="preserve">4.1.2 </w:t>
      </w:r>
      <w:bookmarkEnd w:id="25"/>
      <w:r w:rsidR="00243E0E">
        <w:rPr>
          <w:rFonts w:hint="eastAsia"/>
        </w:rPr>
        <w:t>测试二</w:t>
      </w:r>
    </w:p>
    <w:p w:rsidR="004135DF" w:rsidRDefault="00EF6190" w:rsidP="00EF619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5A43D39">
            <wp:extent cx="5634355" cy="264795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461F7F" w:rsidRPr="00461F7F" w:rsidRDefault="00461F7F" w:rsidP="00461F7F">
      <w:pPr>
        <w:rPr>
          <w:lang w:eastAsia="zh-CN"/>
        </w:rPr>
      </w:pPr>
    </w:p>
    <w:p w:rsidR="004135DF" w:rsidRDefault="004135DF" w:rsidP="004135DF">
      <w:pPr>
        <w:pStyle w:val="2"/>
        <w:spacing w:before="120"/>
      </w:pPr>
      <w:bookmarkStart w:id="26" w:name="_Toc495668193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26"/>
    </w:p>
    <w:p w:rsidR="004135DF" w:rsidRDefault="004135DF" w:rsidP="004135DF">
      <w:pPr>
        <w:pStyle w:val="3"/>
        <w:spacing w:before="120"/>
      </w:pPr>
      <w:bookmarkStart w:id="27" w:name="_Toc495668194"/>
      <w:r>
        <w:rPr>
          <w:rFonts w:hint="eastAsia"/>
        </w:rPr>
        <w:t xml:space="preserve">4.2.1 </w:t>
      </w:r>
      <w:bookmarkEnd w:id="27"/>
      <w:r w:rsidR="00243E0E">
        <w:rPr>
          <w:rFonts w:hint="eastAsia"/>
        </w:rPr>
        <w:t>迷宫最小的情况</w:t>
      </w:r>
    </w:p>
    <w:p w:rsidR="00EF6190" w:rsidRPr="00EF6190" w:rsidRDefault="00EF6190" w:rsidP="00EF6190">
      <w:pPr>
        <w:ind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4647BB">
            <wp:extent cx="5638800" cy="207200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7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6190" w:rsidRDefault="00EF6190" w:rsidP="00EF6190">
      <w:pPr>
        <w:pStyle w:val="3"/>
        <w:spacing w:before="120"/>
      </w:pPr>
      <w:r>
        <w:rPr>
          <w:rFonts w:hint="eastAsia"/>
        </w:rPr>
        <w:t>4.2.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迷宫</w:t>
      </w:r>
      <w:r>
        <w:rPr>
          <w:rFonts w:hint="eastAsia"/>
        </w:rPr>
        <w:t>没有通路</w:t>
      </w:r>
      <w:r>
        <w:rPr>
          <w:rFonts w:hint="eastAsia"/>
        </w:rPr>
        <w:t>的情况</w:t>
      </w:r>
    </w:p>
    <w:p w:rsidR="00981EAF" w:rsidRPr="00FD2CA9" w:rsidRDefault="00EF6190" w:rsidP="00243E0E">
      <w:pPr>
        <w:ind w:firstLineChars="0" w:firstLine="0"/>
        <w:rPr>
          <w:rFonts w:hint="eastAsia"/>
          <w:b/>
          <w:lang w:eastAsia="zh-CN"/>
        </w:rPr>
      </w:pPr>
      <w:r w:rsidRPr="00EF6190">
        <w:rPr>
          <w:b/>
          <w:lang w:eastAsia="zh-CN"/>
        </w:rPr>
        <w:drawing>
          <wp:inline distT="0" distB="0" distL="0" distR="0" wp14:anchorId="67132522" wp14:editId="635A90CF">
            <wp:extent cx="5500728" cy="2162191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0728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FD2CA9" w:rsidRPr="00FD2CA9" w:rsidRDefault="00FD2CA9" w:rsidP="00FD2CA9">
      <w:pPr>
        <w:rPr>
          <w:lang w:eastAsia="zh-CN"/>
        </w:rPr>
      </w:pPr>
    </w:p>
    <w:p w:rsidR="004135DF" w:rsidRPr="004135DF" w:rsidRDefault="004135DF" w:rsidP="004135DF">
      <w:pPr>
        <w:pStyle w:val="2"/>
        <w:spacing w:before="120"/>
      </w:pPr>
      <w:bookmarkStart w:id="29" w:name="_Toc495668197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29"/>
    </w:p>
    <w:p w:rsidR="002779D6" w:rsidRDefault="004135DF" w:rsidP="004135DF">
      <w:pPr>
        <w:pStyle w:val="3"/>
        <w:spacing w:before="120"/>
      </w:pPr>
      <w:bookmarkStart w:id="30" w:name="_Toc495668198"/>
      <w:r>
        <w:rPr>
          <w:rFonts w:hint="eastAsia"/>
        </w:rPr>
        <w:t xml:space="preserve">4.3.1 </w:t>
      </w:r>
      <w:bookmarkEnd w:id="30"/>
      <w:r w:rsidR="00243E0E">
        <w:rPr>
          <w:rFonts w:hint="eastAsia"/>
        </w:rPr>
        <w:t>迷宫大小超过给定最大值</w:t>
      </w:r>
    </w:p>
    <w:p w:rsidR="00590C7D" w:rsidRDefault="00EF6190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72EFA033">
            <wp:extent cx="4057650" cy="1343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3E0E" w:rsidRPr="001839FC" w:rsidRDefault="00243E0E" w:rsidP="001839FC">
      <w:pPr>
        <w:ind w:firstLine="482"/>
        <w:rPr>
          <w:rFonts w:hint="eastAsia"/>
          <w:b/>
          <w:lang w:eastAsia="zh-CN"/>
        </w:rPr>
      </w:pPr>
    </w:p>
    <w:p w:rsidR="00967C27" w:rsidRPr="00ED4D76" w:rsidRDefault="00967C27" w:rsidP="00FA592B">
      <w:pPr>
        <w:pStyle w:val="1"/>
        <w:spacing w:after="240"/>
        <w:rPr>
          <w:rFonts w:hint="eastAsia"/>
          <w:lang w:eastAsia="zh-CN"/>
        </w:rPr>
      </w:pPr>
    </w:p>
    <w:sectPr w:rsidR="00967C27" w:rsidRPr="00ED4D76" w:rsidSect="00FD3194">
      <w:footerReference w:type="default" r:id="rId3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29B" w:rsidRDefault="0093529B" w:rsidP="001D0743">
      <w:r>
        <w:separator/>
      </w:r>
    </w:p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</w:endnote>
  <w:endnote w:type="continuationSeparator" w:id="0">
    <w:p w:rsidR="0093529B" w:rsidRDefault="0093529B" w:rsidP="001D0743">
      <w:r>
        <w:continuationSeparator/>
      </w:r>
    </w:p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Pr="00F57004" w:rsidRDefault="00CA46E0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CA46E0" w:rsidRDefault="00CA46E0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Pr="009035C9" w:rsidRDefault="00CA46E0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CA46E0" w:rsidRDefault="00CA46E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CA46E0" w:rsidRPr="00E0298B" w:rsidRDefault="00CA46E0" w:rsidP="001D0743">
    <w:pPr>
      <w:pStyle w:val="a4"/>
      <w:ind w:firstLine="360"/>
    </w:pPr>
  </w:p>
  <w:p w:rsidR="00CA46E0" w:rsidRDefault="00CA46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29B" w:rsidRDefault="0093529B" w:rsidP="001D0743">
      <w:r>
        <w:separator/>
      </w:r>
    </w:p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</w:footnote>
  <w:footnote w:type="continuationSeparator" w:id="0">
    <w:p w:rsidR="0093529B" w:rsidRDefault="0093529B" w:rsidP="001D0743">
      <w:r>
        <w:continuationSeparator/>
      </w:r>
    </w:p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  <w:p w:rsidR="0093529B" w:rsidRDefault="0093529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Pr="009035C9" w:rsidRDefault="00CA46E0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3180"/>
    <w:multiLevelType w:val="multilevel"/>
    <w:tmpl w:val="53320D6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A2292E"/>
    <w:multiLevelType w:val="multilevel"/>
    <w:tmpl w:val="F93C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8059B0"/>
    <w:multiLevelType w:val="multilevel"/>
    <w:tmpl w:val="137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C689F"/>
    <w:multiLevelType w:val="multilevel"/>
    <w:tmpl w:val="D41C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02D31"/>
    <w:multiLevelType w:val="multilevel"/>
    <w:tmpl w:val="C51438B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2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31AA0386"/>
    <w:multiLevelType w:val="multilevel"/>
    <w:tmpl w:val="CAAC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67CFA"/>
    <w:multiLevelType w:val="multilevel"/>
    <w:tmpl w:val="B5B46AF0"/>
    <w:lvl w:ilvl="0">
      <w:start w:val="1"/>
      <w:numFmt w:val="decimal"/>
      <w:lvlText w:val="%1."/>
      <w:lvlJc w:val="left"/>
      <w:pPr>
        <w:tabs>
          <w:tab w:val="num" w:pos="482"/>
        </w:tabs>
        <w:ind w:left="482" w:hanging="360"/>
      </w:pPr>
    </w:lvl>
    <w:lvl w:ilvl="1" w:tentative="1">
      <w:start w:val="1"/>
      <w:numFmt w:val="decimal"/>
      <w:lvlText w:val="%2."/>
      <w:lvlJc w:val="left"/>
      <w:pPr>
        <w:tabs>
          <w:tab w:val="num" w:pos="1202"/>
        </w:tabs>
        <w:ind w:left="1202" w:hanging="360"/>
      </w:pPr>
    </w:lvl>
    <w:lvl w:ilvl="2" w:tentative="1">
      <w:start w:val="1"/>
      <w:numFmt w:val="decimal"/>
      <w:lvlText w:val="%3."/>
      <w:lvlJc w:val="left"/>
      <w:pPr>
        <w:tabs>
          <w:tab w:val="num" w:pos="1922"/>
        </w:tabs>
        <w:ind w:left="1922" w:hanging="360"/>
      </w:pPr>
    </w:lvl>
    <w:lvl w:ilvl="3" w:tentative="1">
      <w:start w:val="1"/>
      <w:numFmt w:val="decimal"/>
      <w:lvlText w:val="%4."/>
      <w:lvlJc w:val="left"/>
      <w:pPr>
        <w:tabs>
          <w:tab w:val="num" w:pos="2642"/>
        </w:tabs>
        <w:ind w:left="2642" w:hanging="360"/>
      </w:pPr>
    </w:lvl>
    <w:lvl w:ilvl="4" w:tentative="1">
      <w:start w:val="1"/>
      <w:numFmt w:val="decimal"/>
      <w:lvlText w:val="%5."/>
      <w:lvlJc w:val="left"/>
      <w:pPr>
        <w:tabs>
          <w:tab w:val="num" w:pos="3362"/>
        </w:tabs>
        <w:ind w:left="3362" w:hanging="360"/>
      </w:pPr>
    </w:lvl>
    <w:lvl w:ilvl="5" w:tentative="1">
      <w:start w:val="1"/>
      <w:numFmt w:val="decimal"/>
      <w:lvlText w:val="%6."/>
      <w:lvlJc w:val="left"/>
      <w:pPr>
        <w:tabs>
          <w:tab w:val="num" w:pos="4082"/>
        </w:tabs>
        <w:ind w:left="4082" w:hanging="360"/>
      </w:pPr>
    </w:lvl>
    <w:lvl w:ilvl="6" w:tentative="1">
      <w:start w:val="1"/>
      <w:numFmt w:val="decimal"/>
      <w:lvlText w:val="%7."/>
      <w:lvlJc w:val="left"/>
      <w:pPr>
        <w:tabs>
          <w:tab w:val="num" w:pos="4802"/>
        </w:tabs>
        <w:ind w:left="4802" w:hanging="360"/>
      </w:pPr>
    </w:lvl>
    <w:lvl w:ilvl="7" w:tentative="1">
      <w:start w:val="1"/>
      <w:numFmt w:val="decimal"/>
      <w:lvlText w:val="%8."/>
      <w:lvlJc w:val="left"/>
      <w:pPr>
        <w:tabs>
          <w:tab w:val="num" w:pos="5522"/>
        </w:tabs>
        <w:ind w:left="5522" w:hanging="360"/>
      </w:pPr>
    </w:lvl>
    <w:lvl w:ilvl="8" w:tentative="1">
      <w:start w:val="1"/>
      <w:numFmt w:val="decimal"/>
      <w:lvlText w:val="%9."/>
      <w:lvlJc w:val="left"/>
      <w:pPr>
        <w:tabs>
          <w:tab w:val="num" w:pos="6242"/>
        </w:tabs>
        <w:ind w:left="6242" w:hanging="360"/>
      </w:pPr>
    </w:lvl>
  </w:abstractNum>
  <w:abstractNum w:abstractNumId="16" w15:restartNumberingAfterBreak="0">
    <w:nsid w:val="35110711"/>
    <w:multiLevelType w:val="multilevel"/>
    <w:tmpl w:val="A2FC317A"/>
    <w:lvl w:ilvl="0">
      <w:start w:val="1"/>
      <w:numFmt w:val="decimal"/>
      <w:lvlText w:val="%1."/>
      <w:lvlJc w:val="left"/>
      <w:pPr>
        <w:tabs>
          <w:tab w:val="num" w:pos="5114"/>
        </w:tabs>
        <w:ind w:left="5114" w:hanging="360"/>
      </w:pPr>
    </w:lvl>
    <w:lvl w:ilvl="1" w:tentative="1">
      <w:start w:val="1"/>
      <w:numFmt w:val="decimal"/>
      <w:lvlText w:val="%2."/>
      <w:lvlJc w:val="left"/>
      <w:pPr>
        <w:tabs>
          <w:tab w:val="num" w:pos="5834"/>
        </w:tabs>
        <w:ind w:left="5834" w:hanging="360"/>
      </w:pPr>
    </w:lvl>
    <w:lvl w:ilvl="2" w:tentative="1">
      <w:start w:val="1"/>
      <w:numFmt w:val="decimal"/>
      <w:lvlText w:val="%3."/>
      <w:lvlJc w:val="left"/>
      <w:pPr>
        <w:tabs>
          <w:tab w:val="num" w:pos="6554"/>
        </w:tabs>
        <w:ind w:left="6554" w:hanging="360"/>
      </w:pPr>
    </w:lvl>
    <w:lvl w:ilvl="3" w:tentative="1">
      <w:start w:val="1"/>
      <w:numFmt w:val="decimal"/>
      <w:lvlText w:val="%4."/>
      <w:lvlJc w:val="left"/>
      <w:pPr>
        <w:tabs>
          <w:tab w:val="num" w:pos="7274"/>
        </w:tabs>
        <w:ind w:left="7274" w:hanging="360"/>
      </w:pPr>
    </w:lvl>
    <w:lvl w:ilvl="4" w:tentative="1">
      <w:start w:val="1"/>
      <w:numFmt w:val="decimal"/>
      <w:lvlText w:val="%5."/>
      <w:lvlJc w:val="left"/>
      <w:pPr>
        <w:tabs>
          <w:tab w:val="num" w:pos="7994"/>
        </w:tabs>
        <w:ind w:left="7994" w:hanging="360"/>
      </w:pPr>
    </w:lvl>
    <w:lvl w:ilvl="5" w:tentative="1">
      <w:start w:val="1"/>
      <w:numFmt w:val="decimal"/>
      <w:lvlText w:val="%6."/>
      <w:lvlJc w:val="left"/>
      <w:pPr>
        <w:tabs>
          <w:tab w:val="num" w:pos="8714"/>
        </w:tabs>
        <w:ind w:left="8714" w:hanging="360"/>
      </w:pPr>
    </w:lvl>
    <w:lvl w:ilvl="6" w:tentative="1">
      <w:start w:val="1"/>
      <w:numFmt w:val="decimal"/>
      <w:lvlText w:val="%7."/>
      <w:lvlJc w:val="left"/>
      <w:pPr>
        <w:tabs>
          <w:tab w:val="num" w:pos="9434"/>
        </w:tabs>
        <w:ind w:left="9434" w:hanging="360"/>
      </w:pPr>
    </w:lvl>
    <w:lvl w:ilvl="7" w:tentative="1">
      <w:start w:val="1"/>
      <w:numFmt w:val="decimal"/>
      <w:lvlText w:val="%8."/>
      <w:lvlJc w:val="left"/>
      <w:pPr>
        <w:tabs>
          <w:tab w:val="num" w:pos="10154"/>
        </w:tabs>
        <w:ind w:left="10154" w:hanging="360"/>
      </w:pPr>
    </w:lvl>
    <w:lvl w:ilvl="8" w:tentative="1">
      <w:start w:val="1"/>
      <w:numFmt w:val="decimal"/>
      <w:lvlText w:val="%9."/>
      <w:lvlJc w:val="left"/>
      <w:pPr>
        <w:tabs>
          <w:tab w:val="num" w:pos="10874"/>
        </w:tabs>
        <w:ind w:left="10874" w:hanging="360"/>
      </w:pPr>
    </w:lvl>
  </w:abstractNum>
  <w:abstractNum w:abstractNumId="17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8" w15:restartNumberingAfterBreak="0">
    <w:nsid w:val="3A260076"/>
    <w:multiLevelType w:val="multilevel"/>
    <w:tmpl w:val="D5049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D5A6BFF"/>
    <w:multiLevelType w:val="multilevel"/>
    <w:tmpl w:val="BDA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427E142E"/>
    <w:multiLevelType w:val="multilevel"/>
    <w:tmpl w:val="A294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5" w15:restartNumberingAfterBreak="0">
    <w:nsid w:val="4C7158D6"/>
    <w:multiLevelType w:val="multilevel"/>
    <w:tmpl w:val="878C74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26" w15:restartNumberingAfterBreak="0">
    <w:nsid w:val="510444A7"/>
    <w:multiLevelType w:val="multilevel"/>
    <w:tmpl w:val="D89A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3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30"/>
  </w:num>
  <w:num w:numId="4">
    <w:abstractNumId w:val="24"/>
  </w:num>
  <w:num w:numId="5">
    <w:abstractNumId w:val="31"/>
  </w:num>
  <w:num w:numId="6">
    <w:abstractNumId w:val="2"/>
  </w:num>
  <w:num w:numId="7">
    <w:abstractNumId w:val="6"/>
  </w:num>
  <w:num w:numId="8">
    <w:abstractNumId w:val="20"/>
  </w:num>
  <w:num w:numId="9">
    <w:abstractNumId w:val="29"/>
  </w:num>
  <w:num w:numId="10">
    <w:abstractNumId w:val="5"/>
  </w:num>
  <w:num w:numId="11">
    <w:abstractNumId w:val="9"/>
  </w:num>
  <w:num w:numId="12">
    <w:abstractNumId w:val="17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1"/>
  </w:num>
  <w:num w:numId="21">
    <w:abstractNumId w:val="4"/>
  </w:num>
  <w:num w:numId="22">
    <w:abstractNumId w:val="1"/>
  </w:num>
  <w:num w:numId="23">
    <w:abstractNumId w:val="22"/>
  </w:num>
  <w:num w:numId="24">
    <w:abstractNumId w:val="28"/>
  </w:num>
  <w:num w:numId="25">
    <w:abstractNumId w:val="11"/>
  </w:num>
  <w:num w:numId="26">
    <w:abstractNumId w:val="19"/>
  </w:num>
  <w:num w:numId="27">
    <w:abstractNumId w:val="15"/>
  </w:num>
  <w:num w:numId="28">
    <w:abstractNumId w:val="3"/>
  </w:num>
  <w:num w:numId="29">
    <w:abstractNumId w:val="10"/>
  </w:num>
  <w:num w:numId="30">
    <w:abstractNumId w:val="26"/>
  </w:num>
  <w:num w:numId="31">
    <w:abstractNumId w:val="0"/>
  </w:num>
  <w:num w:numId="32">
    <w:abstractNumId w:val="8"/>
  </w:num>
  <w:num w:numId="33">
    <w:abstractNumId w:val="23"/>
  </w:num>
  <w:num w:numId="34">
    <w:abstractNumId w:val="2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0FBE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4BF2"/>
    <w:rsid w:val="00160102"/>
    <w:rsid w:val="001613C9"/>
    <w:rsid w:val="00162E6D"/>
    <w:rsid w:val="00164FFE"/>
    <w:rsid w:val="00165B14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400A"/>
    <w:rsid w:val="001A5EE8"/>
    <w:rsid w:val="001A6A92"/>
    <w:rsid w:val="001B06BC"/>
    <w:rsid w:val="001B3BBD"/>
    <w:rsid w:val="001B4770"/>
    <w:rsid w:val="001B77B6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3BA9"/>
    <w:rsid w:val="002162CA"/>
    <w:rsid w:val="0022101E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3E0E"/>
    <w:rsid w:val="00244A9C"/>
    <w:rsid w:val="002453EF"/>
    <w:rsid w:val="00247A52"/>
    <w:rsid w:val="00250E3C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2CAC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1043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1E1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1F7F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94F4C"/>
    <w:rsid w:val="004A39AE"/>
    <w:rsid w:val="004A416C"/>
    <w:rsid w:val="004B1D99"/>
    <w:rsid w:val="004B42D4"/>
    <w:rsid w:val="004B5E8C"/>
    <w:rsid w:val="004B6144"/>
    <w:rsid w:val="004C01CF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18D7"/>
    <w:rsid w:val="00512D4A"/>
    <w:rsid w:val="00512EA4"/>
    <w:rsid w:val="00515A43"/>
    <w:rsid w:val="005251A7"/>
    <w:rsid w:val="00527816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7797F"/>
    <w:rsid w:val="005820DA"/>
    <w:rsid w:val="00583323"/>
    <w:rsid w:val="005846F3"/>
    <w:rsid w:val="005847C8"/>
    <w:rsid w:val="0058642E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26FB"/>
    <w:rsid w:val="005B4E87"/>
    <w:rsid w:val="005B5A96"/>
    <w:rsid w:val="005B6822"/>
    <w:rsid w:val="005C03C5"/>
    <w:rsid w:val="005C14B8"/>
    <w:rsid w:val="005C28F5"/>
    <w:rsid w:val="005C2DA5"/>
    <w:rsid w:val="005D1221"/>
    <w:rsid w:val="005D1DB8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3E63"/>
    <w:rsid w:val="00695F61"/>
    <w:rsid w:val="006975E1"/>
    <w:rsid w:val="006A0543"/>
    <w:rsid w:val="006A07DF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4C1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68B8"/>
    <w:rsid w:val="00717549"/>
    <w:rsid w:val="00721C99"/>
    <w:rsid w:val="007223F1"/>
    <w:rsid w:val="00727B2C"/>
    <w:rsid w:val="00730E5B"/>
    <w:rsid w:val="00731389"/>
    <w:rsid w:val="00737B77"/>
    <w:rsid w:val="0074391A"/>
    <w:rsid w:val="00745A3F"/>
    <w:rsid w:val="00750C28"/>
    <w:rsid w:val="0075165E"/>
    <w:rsid w:val="007546C6"/>
    <w:rsid w:val="00756551"/>
    <w:rsid w:val="007566D4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2716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5CD5"/>
    <w:rsid w:val="00916481"/>
    <w:rsid w:val="00916C41"/>
    <w:rsid w:val="0092108B"/>
    <w:rsid w:val="009253A3"/>
    <w:rsid w:val="009260DB"/>
    <w:rsid w:val="00926378"/>
    <w:rsid w:val="00934A7E"/>
    <w:rsid w:val="0093529B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1EAF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263C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722D"/>
    <w:rsid w:val="00A72EF7"/>
    <w:rsid w:val="00A75A84"/>
    <w:rsid w:val="00A76C29"/>
    <w:rsid w:val="00A77DD8"/>
    <w:rsid w:val="00A8215C"/>
    <w:rsid w:val="00A85FAA"/>
    <w:rsid w:val="00A8652E"/>
    <w:rsid w:val="00A87EE5"/>
    <w:rsid w:val="00A92266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14E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2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209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773C3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46E0"/>
    <w:rsid w:val="00CA6BCE"/>
    <w:rsid w:val="00CA7E43"/>
    <w:rsid w:val="00CB223A"/>
    <w:rsid w:val="00CB2904"/>
    <w:rsid w:val="00CB3026"/>
    <w:rsid w:val="00CB7488"/>
    <w:rsid w:val="00CC22A8"/>
    <w:rsid w:val="00CD5DAE"/>
    <w:rsid w:val="00CD6895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524E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5450"/>
    <w:rsid w:val="00DE6BBF"/>
    <w:rsid w:val="00DF05AA"/>
    <w:rsid w:val="00DF62DC"/>
    <w:rsid w:val="00DF7C91"/>
    <w:rsid w:val="00E00C45"/>
    <w:rsid w:val="00E01B19"/>
    <w:rsid w:val="00E01C9B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0562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6190"/>
    <w:rsid w:val="00F04A52"/>
    <w:rsid w:val="00F06754"/>
    <w:rsid w:val="00F1712D"/>
    <w:rsid w:val="00F225D6"/>
    <w:rsid w:val="00F2462A"/>
    <w:rsid w:val="00F26DDB"/>
    <w:rsid w:val="00F3347E"/>
    <w:rsid w:val="00F4129C"/>
    <w:rsid w:val="00F46349"/>
    <w:rsid w:val="00F46490"/>
    <w:rsid w:val="00F4674F"/>
    <w:rsid w:val="00F46D6D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592B"/>
    <w:rsid w:val="00FB2E32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25582"/>
  <w15:docId w15:val="{D2DCE39D-E873-4406-84DC-02EB2F8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alt">
    <w:name w:val="alt"/>
    <w:basedOn w:val="a"/>
    <w:rsid w:val="006A07DF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6A07DF"/>
  </w:style>
  <w:style w:type="character" w:customStyle="1" w:styleId="datatypes">
    <w:name w:val="datatypes"/>
    <w:basedOn w:val="a0"/>
    <w:rsid w:val="006A07DF"/>
  </w:style>
  <w:style w:type="character" w:customStyle="1" w:styleId="comment">
    <w:name w:val="comment"/>
    <w:basedOn w:val="a0"/>
    <w:rsid w:val="006A07DF"/>
  </w:style>
  <w:style w:type="character" w:customStyle="1" w:styleId="string">
    <w:name w:val="string"/>
    <w:basedOn w:val="a0"/>
    <w:rsid w:val="006A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8B8898-9EFD-4B0B-9517-C38066C5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305</TotalTime>
  <Pages>14</Pages>
  <Words>539</Words>
  <Characters>3077</Characters>
  <Application>Microsoft Office Word</Application>
  <DocSecurity>0</DocSecurity>
  <Lines>25</Lines>
  <Paragraphs>7</Paragraphs>
  <ScaleCrop>false</ScaleCrop>
  <Company>中国石油大学</Company>
  <LinksUpToDate>false</LinksUpToDate>
  <CharactersWithSpaces>3609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杨晶</cp:lastModifiedBy>
  <cp:revision>6</cp:revision>
  <cp:lastPrinted>2008-07-17T03:36:00Z</cp:lastPrinted>
  <dcterms:created xsi:type="dcterms:W3CDTF">2020-12-06T03:20:00Z</dcterms:created>
  <dcterms:modified xsi:type="dcterms:W3CDTF">2020-12-06T08:36:00Z</dcterms:modified>
</cp:coreProperties>
</file>